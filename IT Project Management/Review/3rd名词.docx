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马斯洛需求层次模型：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项目人力资源管理的内容。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金字塔型结构；人们的行为受到一系列需求的引导和刺激；一旦一种需求得到满足，它就不再是行为的潜在激励因素了。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5.自我实现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4.尊重需求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3.社交需求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2.安全需求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1.生理需求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1-4被视为基本需求，5被视为最高层次的需求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Tuckman model：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项目人力资源管理的内容。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团队建设的主要目标：帮助人们更有效地一起工作来提高项目绩效。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Tuckman model描述了团队建设的五个阶段：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形成阶段：包括团队成员的引进，发生在项目组的初始期或者当新成员被引进时。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震荡阶段：发生在团队成员对项目组应如何运作上具有不同观点的时期。常常伴有冲突。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规范阶段：形成在团队成员形成了一种通用的工作方法，并且合作与协作取代了前一阶段的冲突和不信任时。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执行阶段：发生在强调团队目标的达成而不是团队的工作工作过程的时候。在此阶段，项目组能够管理较为复杂的任务和处理更大的变更。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终止阶段：包括项目组成功达到目标和完成工作后团队的解体。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三点估算(Three-Point Estimates)：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项目时间管理的内容。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包括乐观、最可能、悲观的估算。乐观估算基于最好情况，悲观估算基于最坏情况，最可能估算基于最可能或者预期的情景下的估算。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关键路径法：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项目时间管理的内容。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是一种网络图技术，用来预测整个项目的工期。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关键路径决定了项目最早完成时间的活动序列。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时差/浮动：在不延迟后继活动或者项目完成时间的情况下任务可推迟的时间。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SWOT分析：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项目综合管理。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优势(Strength),劣势(weakness), 机会(opportunity), 威胁(threat)。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Change control system(变更控制系统):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项目综合管理。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是一个正式的、文档化的过程，描述了正式文档何时以及如何可被变更。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网络图：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项目时间管理。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是项目活动之间的逻辑关系或者顺序的示意性的表示。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挣值管理(EVM)：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项目成本管理。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是一种综合了项目范围、时间和成本数据的项目绩效测量技术。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基线是最初项目计划加上被批准的变更。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因果图(Cause-and-Effect Diagram)：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项目质量管理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是将质量问题的抱怨追溯至负有责任的生产运营环节的图。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七点运行法则：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项目质量管理。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指出：如果质量控制图上连续7数据点都在平均值以下、都在平均值以上，或者所有的点都呈现上升或下降的趋势，那么需要检查这个过程是否有非随机问题。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帕累托图：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项目质量管理。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是一个柱状图，可以帮助你识别问题领域并进行排序。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帕累托分析又称为80-20法则，即80%的问题是由20%的原因引起的。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德尔菲技术(Delphi technique)：</w:t>
      </w:r>
      <w:r>
        <w:rPr>
          <w:rFonts w:hint="eastAsia"/>
          <w:lang w:val="en-US" w:eastAsia="zh-CN"/>
        </w:rPr>
        <w:tab/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项目风险管理。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其基本概念是从一组预测未来发展的专家中得到一致的意见。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基于独立的、匿名的对未来事件进行的输入，是一种系统的、交互式的预测过程。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自制/外购决策(make-or-buy decision)：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项目采购管理。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指组织决定是在组织内部制作某些产品或完成某种服务好，还是从组织外部购买这些产品或服务更加符合组织的最大利益。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IT项目管理的发展趋势：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项目管理和IT</w:t>
      </w:r>
      <w:r>
        <w:rPr>
          <w:rFonts w:hint="eastAsia"/>
          <w:lang w:val="en-US" w:eastAsia="zh-CN"/>
        </w:rPr>
        <w:tab/>
        <w:t>背景。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全球化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外包：就是一个组织从外部寻找来源以获取需要的产品和服务。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虚拟团队：指运用通信技术实现跨时间和跨地域工作的个人组成的团队。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敏捷项目管理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进度控制：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项目时间管理。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是项目综合管理下的综合变更过程的一部分，目标是了解进度状态、造成进度变更的影响因素、进度变更决定和管理变更。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加权评分模型：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项目综合管理。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是一种基于多种标准进行项目选择的系统方法。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Top management commitment crucial for project managers(高层管理承诺的重要性)：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项目管理和IT背景。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原因：</w:t>
      </w:r>
    </w:p>
    <w:p>
      <w:pPr>
        <w:numPr>
          <w:ilvl w:val="0"/>
          <w:numId w:val="2"/>
        </w:numPr>
        <w:tabs>
          <w:tab w:val="clear" w:pos="312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项目经理需要足够的资源。</w:t>
      </w:r>
    </w:p>
    <w:p>
      <w:pPr>
        <w:numPr>
          <w:ilvl w:val="0"/>
          <w:numId w:val="2"/>
        </w:numPr>
        <w:tabs>
          <w:tab w:val="clear" w:pos="312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项目经理经常需要及时得到对于特定项目需求的认可。</w:t>
      </w:r>
    </w:p>
    <w:p>
      <w:pPr>
        <w:numPr>
          <w:ilvl w:val="0"/>
          <w:numId w:val="2"/>
        </w:numPr>
        <w:tabs>
          <w:tab w:val="clear" w:pos="312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项目经理必须与组织内其他部门的人进行合作。</w:t>
      </w:r>
    </w:p>
    <w:p>
      <w:pPr>
        <w:numPr>
          <w:ilvl w:val="0"/>
          <w:numId w:val="2"/>
        </w:numPr>
        <w:tabs>
          <w:tab w:val="clear" w:pos="312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项目经理经常需要在领导力方面获得知道和</w:t>
      </w:r>
      <w:bookmarkStart w:id="0" w:name="_GoBack"/>
      <w:bookmarkEnd w:id="0"/>
      <w:r>
        <w:rPr>
          <w:rFonts w:hint="eastAsia"/>
          <w:lang w:val="en-US" w:eastAsia="zh-CN"/>
        </w:rPr>
        <w:t>帮助。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A51AC7E"/>
    <w:multiLevelType w:val="singleLevel"/>
    <w:tmpl w:val="FA51AC7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79B5B2AF"/>
    <w:multiLevelType w:val="singleLevel"/>
    <w:tmpl w:val="79B5B2A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FDC0E36"/>
    <w:rsid w:val="2FDC0E36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QinQS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52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2019-12-05T12:12:00Z</dcterms:created>
  <dc:creator>QinQS</dc:creator>
  <cp:lastModifiedBy>QinQS</cp:lastModifiedBy>
  <dcterms:modified xsi:type="dcterms:W3CDTF">2019-12-05T13:22:26Z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